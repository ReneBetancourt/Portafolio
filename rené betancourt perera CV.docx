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356" w:rsidRPr="00BF2356" w:rsidRDefault="00BF2356" w:rsidP="00BF2356">
      <w:pPr>
        <w:rPr>
          <w:caps/>
        </w:rPr>
      </w:pPr>
    </w:p>
    <w:p w:rsidR="00BF2356" w:rsidRDefault="00BF2356" w:rsidP="00BF2356"/>
    <w:tbl>
      <w:tblPr>
        <w:tblStyle w:val="Tablaconcuadrcula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Tabla de diseño para el nombre, la información de contacto y el objetivo"/>
      </w:tblPr>
      <w:tblGrid>
        <w:gridCol w:w="9026"/>
      </w:tblGrid>
      <w:tr w:rsidR="00692703" w:rsidRPr="00FD7C80" w:rsidTr="00BF2356">
        <w:trPr>
          <w:trHeight w:hRule="exact" w:val="1984"/>
        </w:trPr>
        <w:tc>
          <w:tcPr>
            <w:tcW w:w="9026" w:type="dxa"/>
            <w:tcMar>
              <w:top w:w="0" w:type="dxa"/>
              <w:bottom w:w="0" w:type="dxa"/>
            </w:tcMar>
          </w:tcPr>
          <w:p w:rsidR="00692703" w:rsidRPr="00BF2356" w:rsidRDefault="00D02CF4" w:rsidP="00913946">
            <w:pPr>
              <w:pStyle w:val="Puesto"/>
              <w:rPr>
                <w:sz w:val="56"/>
              </w:rPr>
            </w:pPr>
            <w:r>
              <w:rPr>
                <w:sz w:val="56"/>
              </w:rPr>
              <w:t>REN</w:t>
            </w:r>
            <w:r w:rsidRPr="00D02CF4">
              <w:rPr>
                <w:sz w:val="56"/>
              </w:rPr>
              <w:t>é</w:t>
            </w:r>
            <w:r w:rsidR="00BF2356" w:rsidRPr="00BF2356">
              <w:rPr>
                <w:sz w:val="56"/>
              </w:rPr>
              <w:t xml:space="preserve"> BETANCOURT PERERA</w:t>
            </w:r>
          </w:p>
          <w:p w:rsidR="00692703" w:rsidRPr="00FD7C80" w:rsidRDefault="00BF2356" w:rsidP="00913946">
            <w:pPr>
              <w:pStyle w:val="Informacindecontacto"/>
              <w:contextualSpacing w:val="0"/>
            </w:pPr>
            <w:bookmarkStart w:id="0" w:name="_GoBack"/>
            <w:bookmarkEnd w:id="0"/>
            <w:r>
              <w:t>Habana/cuba</w:t>
            </w:r>
            <w:r w:rsidR="00692703" w:rsidRPr="00FD7C80">
              <w:rPr>
                <w:lang w:bidi="es-ES"/>
              </w:rPr>
              <w:t xml:space="preserve"> </w:t>
            </w:r>
            <w:sdt>
              <w:sdtPr>
                <w:alias w:val="Punto de división:"/>
                <w:tag w:val="Punto de división:"/>
                <w:id w:val="-1459182552"/>
                <w:placeholder>
                  <w:docPart w:val="1B600AA9CF2640BCB04EF37A5BEDADBC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D7C80">
                  <w:rPr>
                    <w:lang w:bidi="es-ES"/>
                  </w:rPr>
                  <w:t>·</w:t>
                </w:r>
              </w:sdtContent>
            </w:sdt>
            <w:r w:rsidR="00692703" w:rsidRPr="00FD7C80">
              <w:rPr>
                <w:lang w:bidi="es-ES"/>
              </w:rPr>
              <w:t xml:space="preserve"> </w:t>
            </w:r>
            <w:r>
              <w:rPr>
                <w:lang w:bidi="es-ES"/>
              </w:rPr>
              <w:t xml:space="preserve">+53 </w:t>
            </w:r>
            <w:r w:rsidRPr="00BF2356">
              <w:rPr>
                <w:caps/>
              </w:rPr>
              <w:t>51819139</w:t>
            </w:r>
          </w:p>
          <w:p w:rsidR="00692703" w:rsidRPr="00FD7C80" w:rsidRDefault="00BF2356" w:rsidP="00BF2356">
            <w:pPr>
              <w:pStyle w:val="nfasisenlainformacindecontacto"/>
              <w:contextualSpacing w:val="0"/>
            </w:pPr>
            <w:r>
              <w:t xml:space="preserve">Correo: </w:t>
            </w:r>
            <w:r w:rsidRPr="00BF2356">
              <w:rPr>
                <w:u w:val="single"/>
              </w:rPr>
              <w:t>betarene98</w:t>
            </w:r>
            <w:r>
              <w:t>@gmail.com</w:t>
            </w:r>
          </w:p>
        </w:tc>
      </w:tr>
    </w:tbl>
    <w:p w:rsidR="004E01EB" w:rsidRPr="00FD7C80" w:rsidRDefault="00B607D8" w:rsidP="004E01EB">
      <w:pPr>
        <w:pStyle w:val="Ttulo1"/>
      </w:pPr>
      <w:sdt>
        <w:sdtPr>
          <w:alias w:val="Experiencia:"/>
          <w:tag w:val="Experiencia:"/>
          <w:id w:val="-1983300934"/>
          <w:placeholder>
            <w:docPart w:val="7D285D22CCEC472BAEA9BBD4D1565356"/>
          </w:placeholder>
          <w:temporary/>
          <w:showingPlcHdr/>
          <w15:appearance w15:val="hidden"/>
        </w:sdtPr>
        <w:sdtEndPr/>
        <w:sdtContent>
          <w:r w:rsidR="004E01EB" w:rsidRPr="00FD7C80">
            <w:rPr>
              <w:lang w:bidi="es-ES"/>
            </w:rPr>
            <w:t>Experiencia</w:t>
          </w:r>
        </w:sdtContent>
      </w:sdt>
    </w:p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 Experiencia"/>
      </w:tblPr>
      <w:tblGrid>
        <w:gridCol w:w="8958"/>
      </w:tblGrid>
      <w:tr w:rsidR="001D0BF1" w:rsidRPr="00FD7C80" w:rsidTr="008129A0">
        <w:trPr>
          <w:trHeight w:val="1611"/>
        </w:trPr>
        <w:tc>
          <w:tcPr>
            <w:tcW w:w="9355" w:type="dxa"/>
          </w:tcPr>
          <w:p w:rsidR="00BF2356" w:rsidRDefault="00BF2356" w:rsidP="001D0BF1">
            <w:pPr>
              <w:pStyle w:val="Ttulo2"/>
              <w:contextualSpacing w:val="0"/>
              <w:outlineLvl w:val="1"/>
              <w:rPr>
                <w:color w:val="595959" w:themeColor="text1" w:themeTint="A6"/>
                <w:sz w:val="22"/>
                <w:szCs w:val="24"/>
              </w:rPr>
            </w:pPr>
            <w:r w:rsidRPr="00BF2356">
              <w:rPr>
                <w:color w:val="595959" w:themeColor="text1" w:themeTint="A6"/>
                <w:sz w:val="22"/>
                <w:szCs w:val="24"/>
              </w:rPr>
              <w:t>DESDE 2022 // HASTA LA ACTUALIDAD (2023)</w:t>
            </w:r>
          </w:p>
          <w:p w:rsidR="001D0BF1" w:rsidRPr="00BF2356" w:rsidRDefault="008129A0" w:rsidP="001D0BF1">
            <w:pPr>
              <w:pStyle w:val="Ttulo2"/>
              <w:contextualSpacing w:val="0"/>
              <w:outlineLvl w:val="1"/>
              <w:rPr>
                <w:sz w:val="24"/>
              </w:rPr>
            </w:pPr>
            <w:r w:rsidRPr="00BF2356">
              <w:rPr>
                <w:caps w:val="0"/>
                <w:sz w:val="24"/>
              </w:rPr>
              <w:t>Profesor de informática y programación</w:t>
            </w:r>
            <w:r w:rsidR="00BF2356" w:rsidRPr="00BF2356">
              <w:rPr>
                <w:sz w:val="24"/>
              </w:rPr>
              <w:t xml:space="preserve">, </w:t>
            </w:r>
            <w:r>
              <w:rPr>
                <w:rStyle w:val="Referenciasutil"/>
                <w:caps w:val="0"/>
                <w:sz w:val="24"/>
              </w:rPr>
              <w:t>universidad de matanzas en Cuba.</w:t>
            </w:r>
          </w:p>
          <w:p w:rsidR="008129A0" w:rsidRDefault="008129A0" w:rsidP="008129A0">
            <w:r>
              <w:t>- Diseño e implementación de planes de estudio para cursos de programación y tecnología.</w:t>
            </w:r>
          </w:p>
          <w:p w:rsidR="008129A0" w:rsidRDefault="008129A0" w:rsidP="008129A0">
            <w:r>
              <w:t>- Impartición de clases teóricas y prácticas en java, python y HTML.</w:t>
            </w:r>
          </w:p>
          <w:p w:rsidR="001E3120" w:rsidRPr="00FD7C80" w:rsidRDefault="008129A0" w:rsidP="008129A0">
            <w:pPr>
              <w:contextualSpacing w:val="0"/>
            </w:pPr>
            <w:r>
              <w:t>- Guiado de proyectos para fomentar la resolución de problemas y  pensamiento crítico.</w:t>
            </w:r>
          </w:p>
        </w:tc>
      </w:tr>
      <w:tr w:rsidR="00F61DF9" w:rsidRPr="00FD7C80" w:rsidTr="00F61DF9">
        <w:tc>
          <w:tcPr>
            <w:tcW w:w="9355" w:type="dxa"/>
            <w:tcMar>
              <w:top w:w="216" w:type="dxa"/>
            </w:tcMar>
          </w:tcPr>
          <w:p w:rsidR="008129A0" w:rsidRDefault="008129A0" w:rsidP="008129A0">
            <w:pPr>
              <w:pStyle w:val="Ttulo2"/>
              <w:contextualSpacing w:val="0"/>
              <w:outlineLvl w:val="1"/>
              <w:rPr>
                <w:color w:val="595959" w:themeColor="text1" w:themeTint="A6"/>
                <w:sz w:val="22"/>
                <w:szCs w:val="24"/>
              </w:rPr>
            </w:pPr>
            <w:r>
              <w:rPr>
                <w:color w:val="595959" w:themeColor="text1" w:themeTint="A6"/>
                <w:sz w:val="22"/>
                <w:szCs w:val="24"/>
              </w:rPr>
              <w:t>DESDE 2018</w:t>
            </w:r>
            <w:r w:rsidRPr="00BF2356">
              <w:rPr>
                <w:color w:val="595959" w:themeColor="text1" w:themeTint="A6"/>
                <w:sz w:val="22"/>
                <w:szCs w:val="24"/>
              </w:rPr>
              <w:t xml:space="preserve"> // HASTA </w:t>
            </w:r>
            <w:r>
              <w:rPr>
                <w:color w:val="595959" w:themeColor="text1" w:themeTint="A6"/>
                <w:sz w:val="22"/>
                <w:szCs w:val="24"/>
              </w:rPr>
              <w:t>2022</w:t>
            </w:r>
          </w:p>
          <w:p w:rsidR="00F61DF9" w:rsidRPr="008129A0" w:rsidRDefault="008129A0" w:rsidP="00F61DF9">
            <w:pPr>
              <w:pStyle w:val="Ttulo2"/>
              <w:contextualSpacing w:val="0"/>
              <w:outlineLvl w:val="1"/>
              <w:rPr>
                <w:sz w:val="24"/>
              </w:rPr>
            </w:pPr>
            <w:r w:rsidRPr="008129A0">
              <w:rPr>
                <w:caps w:val="0"/>
                <w:sz w:val="24"/>
              </w:rPr>
              <w:t>Instruct</w:t>
            </w:r>
            <w:r>
              <w:rPr>
                <w:caps w:val="0"/>
                <w:sz w:val="24"/>
              </w:rPr>
              <w:t xml:space="preserve">or de desarrollo de software, </w:t>
            </w:r>
            <w:r w:rsidRPr="008129A0">
              <w:rPr>
                <w:rStyle w:val="Referenciasutil"/>
                <w:caps w:val="0"/>
                <w:sz w:val="24"/>
              </w:rPr>
              <w:t>CODEVERSE (matanzas</w:t>
            </w:r>
            <w:r w:rsidRPr="008129A0">
              <w:rPr>
                <w:rStyle w:val="Referenciasutil"/>
                <w:sz w:val="24"/>
              </w:rPr>
              <w:t>)</w:t>
            </w:r>
          </w:p>
          <w:p w:rsidR="008129A0" w:rsidRDefault="008129A0" w:rsidP="008129A0">
            <w:r>
              <w:t>- Formación de empleados en el desarrollo de software y tecnologías emergentes.</w:t>
            </w:r>
          </w:p>
          <w:p w:rsidR="008129A0" w:rsidRDefault="008129A0" w:rsidP="008129A0">
            <w:r>
              <w:t xml:space="preserve">- Colaboración en </w:t>
            </w:r>
            <w:r w:rsidRPr="008129A0">
              <w:rPr>
                <w:u w:val="single"/>
              </w:rPr>
              <w:t>proyectos</w:t>
            </w:r>
            <w:r>
              <w:t xml:space="preserve"> de desarrollo de aplicaciones móviles y web.</w:t>
            </w:r>
          </w:p>
          <w:p w:rsidR="00F61DF9" w:rsidRDefault="008129A0" w:rsidP="008129A0">
            <w:r>
              <w:t>- Organización de talleres y capacitaciones para mejorar las habilidades técnicas del personal.</w:t>
            </w:r>
          </w:p>
          <w:p w:rsidR="008129A0" w:rsidRDefault="008129A0" w:rsidP="008129A0"/>
          <w:p w:rsidR="008129A0" w:rsidRDefault="008129A0" w:rsidP="008129A0">
            <w:pPr>
              <w:pStyle w:val="Ttulo2"/>
              <w:contextualSpacing w:val="0"/>
              <w:outlineLvl w:val="1"/>
              <w:rPr>
                <w:color w:val="595959" w:themeColor="text1" w:themeTint="A6"/>
                <w:sz w:val="22"/>
                <w:szCs w:val="24"/>
                <w:u w:val="single"/>
              </w:rPr>
            </w:pPr>
            <w:r>
              <w:rPr>
                <w:color w:val="595959" w:themeColor="text1" w:themeTint="A6"/>
                <w:sz w:val="22"/>
                <w:szCs w:val="24"/>
              </w:rPr>
              <w:t>DESDE 2010</w:t>
            </w:r>
            <w:r w:rsidRPr="00BF2356">
              <w:rPr>
                <w:color w:val="595959" w:themeColor="text1" w:themeTint="A6"/>
                <w:sz w:val="22"/>
                <w:szCs w:val="24"/>
              </w:rPr>
              <w:t xml:space="preserve"> // </w:t>
            </w:r>
            <w:r w:rsidRPr="008129A0">
              <w:rPr>
                <w:color w:val="595959" w:themeColor="text1" w:themeTint="A6"/>
                <w:sz w:val="22"/>
                <w:szCs w:val="24"/>
              </w:rPr>
              <w:t>HASTA LA ACTUALIDAD (2023)</w:t>
            </w:r>
          </w:p>
          <w:p w:rsidR="008129A0" w:rsidRPr="008129A0" w:rsidRDefault="008129A0" w:rsidP="008129A0">
            <w:pPr>
              <w:pStyle w:val="Ttulo2"/>
              <w:contextualSpacing w:val="0"/>
              <w:outlineLvl w:val="1"/>
              <w:rPr>
                <w:sz w:val="24"/>
                <w:u w:val="single"/>
              </w:rPr>
            </w:pPr>
            <w:r w:rsidRPr="008129A0">
              <w:rPr>
                <w:caps w:val="0"/>
                <w:sz w:val="24"/>
              </w:rPr>
              <w:t>Desarrollador/Programador</w:t>
            </w:r>
            <w:r w:rsidRPr="008129A0">
              <w:rPr>
                <w:caps w:val="0"/>
                <w:sz w:val="24"/>
              </w:rPr>
              <w:t>,</w:t>
            </w:r>
            <w:r>
              <w:rPr>
                <w:caps w:val="0"/>
                <w:sz w:val="24"/>
              </w:rPr>
              <w:t xml:space="preserve"> </w:t>
            </w:r>
            <w:r w:rsidR="00D02CF4">
              <w:rPr>
                <w:rStyle w:val="Referenciasutil"/>
                <w:caps w:val="0"/>
                <w:sz w:val="24"/>
              </w:rPr>
              <w:t>F</w:t>
            </w:r>
            <w:r w:rsidR="00D02CF4" w:rsidRPr="008129A0">
              <w:rPr>
                <w:rStyle w:val="Referenciasutil"/>
                <w:caps w:val="0"/>
                <w:sz w:val="24"/>
              </w:rPr>
              <w:t>reeLance</w:t>
            </w:r>
            <w:r w:rsidR="00D02CF4">
              <w:rPr>
                <w:rStyle w:val="Referenciasutil"/>
                <w:caps w:val="0"/>
                <w:sz w:val="24"/>
              </w:rPr>
              <w:t>r</w:t>
            </w:r>
          </w:p>
          <w:p w:rsidR="008129A0" w:rsidRPr="008129A0" w:rsidRDefault="008129A0" w:rsidP="008129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Programador web y móvil</w:t>
            </w:r>
            <w:r w:rsidRPr="008129A0">
              <w:rPr>
                <w:sz w:val="24"/>
                <w:szCs w:val="24"/>
              </w:rPr>
              <w:t xml:space="preserve"> utilizando tecnologías como react, node.js y mongodb.</w:t>
            </w:r>
          </w:p>
          <w:p w:rsidR="008129A0" w:rsidRPr="008129A0" w:rsidRDefault="008129A0" w:rsidP="008129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C</w:t>
            </w:r>
            <w:r w:rsidRPr="008129A0">
              <w:rPr>
                <w:sz w:val="24"/>
                <w:szCs w:val="24"/>
              </w:rPr>
              <w:t>olaboración en la arquitectura y diseño de sistemas de software escalables.</w:t>
            </w:r>
          </w:p>
          <w:p w:rsidR="008129A0" w:rsidRPr="00FD7C80" w:rsidRDefault="008129A0" w:rsidP="008129A0">
            <w:r>
              <w:rPr>
                <w:sz w:val="24"/>
                <w:szCs w:val="24"/>
              </w:rPr>
              <w:t>- I</w:t>
            </w:r>
            <w:r w:rsidRPr="008129A0">
              <w:rPr>
                <w:sz w:val="24"/>
                <w:szCs w:val="24"/>
              </w:rPr>
              <w:t>mplementación de buenas prácticas de programación y pruebas unitarias para garantizar la calidad del código</w:t>
            </w:r>
            <w:r w:rsidRPr="008129A0">
              <w:rPr>
                <w:sz w:val="24"/>
                <w:szCs w:val="24"/>
              </w:rPr>
              <w:t>.</w:t>
            </w:r>
          </w:p>
        </w:tc>
      </w:tr>
    </w:tbl>
    <w:sdt>
      <w:sdtPr>
        <w:alias w:val="Educación:"/>
        <w:tag w:val="Formación:"/>
        <w:id w:val="-1908763273"/>
        <w:placeholder>
          <w:docPart w:val="D6FEABAD700D4306B7E22C86F4C40550"/>
        </w:placeholder>
        <w:temporary/>
        <w:showingPlcHdr/>
        <w15:appearance w15:val="hidden"/>
      </w:sdtPr>
      <w:sdtEndPr/>
      <w:sdtContent>
        <w:p w:rsidR="00DA59AA" w:rsidRPr="00FD7C80" w:rsidRDefault="00DA59AA" w:rsidP="0097790C">
          <w:pPr>
            <w:pStyle w:val="Ttulo1"/>
          </w:pPr>
          <w:r w:rsidRPr="00FD7C80">
            <w:rPr>
              <w:lang w:bidi="es-ES"/>
            </w:rPr>
            <w:t>Educación</w:t>
          </w:r>
        </w:p>
      </w:sdtContent>
    </w:sdt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l apartado Educación"/>
      </w:tblPr>
      <w:tblGrid>
        <w:gridCol w:w="8958"/>
      </w:tblGrid>
      <w:tr w:rsidR="001D0BF1" w:rsidRPr="00FD7C80" w:rsidTr="00D66A52">
        <w:tc>
          <w:tcPr>
            <w:tcW w:w="9355" w:type="dxa"/>
          </w:tcPr>
          <w:p w:rsidR="007538DC" w:rsidRPr="00FD7C80" w:rsidRDefault="008129A0" w:rsidP="008129A0">
            <w:pPr>
              <w:contextualSpacing w:val="0"/>
            </w:pPr>
            <w:r w:rsidRPr="008129A0">
              <w:rPr>
                <w:rFonts w:eastAsiaTheme="majorEastAsia"/>
                <w:b/>
                <w:caps/>
                <w:szCs w:val="24"/>
                <w:lang w:bidi="es-ES"/>
              </w:rPr>
              <w:t>LICENCIATURA EN EDUCACIÓN DE INFORMÁTICA AVANZADA</w:t>
            </w:r>
          </w:p>
        </w:tc>
      </w:tr>
      <w:tr w:rsidR="00F61DF9" w:rsidRPr="00FD7C80" w:rsidTr="00F61DF9">
        <w:tc>
          <w:tcPr>
            <w:tcW w:w="9355" w:type="dxa"/>
            <w:tcMar>
              <w:top w:w="216" w:type="dxa"/>
            </w:tcMar>
          </w:tcPr>
          <w:p w:rsidR="00F61DF9" w:rsidRPr="008129A0" w:rsidRDefault="008129A0" w:rsidP="00F61DF9">
            <w:pPr>
              <w:pStyle w:val="Ttulo3"/>
              <w:contextualSpacing w:val="0"/>
              <w:outlineLvl w:val="2"/>
              <w:rPr>
                <w:u w:val="single"/>
              </w:rPr>
            </w:pPr>
            <w:r>
              <w:t>Junio - 2016</w:t>
            </w:r>
          </w:p>
          <w:p w:rsidR="008129A0" w:rsidRPr="008129A0" w:rsidRDefault="008129A0" w:rsidP="00F61DF9">
            <w:pPr>
              <w:pStyle w:val="Ttulo2"/>
              <w:contextualSpacing w:val="0"/>
              <w:outlineLvl w:val="1"/>
              <w:rPr>
                <w:sz w:val="24"/>
                <w:szCs w:val="24"/>
                <w:lang w:bidi="es-ES"/>
              </w:rPr>
            </w:pPr>
            <w:r w:rsidRPr="008129A0">
              <w:rPr>
                <w:sz w:val="24"/>
                <w:szCs w:val="24"/>
              </w:rPr>
              <w:t>L</w:t>
            </w:r>
            <w:r w:rsidRPr="008129A0">
              <w:rPr>
                <w:caps w:val="0"/>
                <w:sz w:val="24"/>
                <w:szCs w:val="24"/>
              </w:rPr>
              <w:t xml:space="preserve">icenciatura en </w:t>
            </w:r>
            <w:r w:rsidR="00D02CF4" w:rsidRPr="008129A0">
              <w:rPr>
                <w:caps w:val="0"/>
                <w:sz w:val="24"/>
                <w:szCs w:val="24"/>
              </w:rPr>
              <w:t>educación</w:t>
            </w:r>
            <w:r w:rsidRPr="008129A0">
              <w:rPr>
                <w:caps w:val="0"/>
                <w:sz w:val="24"/>
                <w:szCs w:val="24"/>
              </w:rPr>
              <w:t xml:space="preserve"> de </w:t>
            </w:r>
            <w:r w:rsidR="00D02CF4" w:rsidRPr="008129A0">
              <w:rPr>
                <w:caps w:val="0"/>
                <w:sz w:val="24"/>
                <w:szCs w:val="24"/>
              </w:rPr>
              <w:t>informática</w:t>
            </w:r>
            <w:r w:rsidRPr="008129A0">
              <w:rPr>
                <w:caps w:val="0"/>
                <w:sz w:val="24"/>
                <w:szCs w:val="24"/>
              </w:rPr>
              <w:t xml:space="preserve"> avanzada</w:t>
            </w:r>
            <w:r w:rsidRPr="008129A0">
              <w:rPr>
                <w:sz w:val="24"/>
                <w:szCs w:val="24"/>
                <w:lang w:bidi="es-ES"/>
              </w:rPr>
              <w:t>:</w:t>
            </w:r>
          </w:p>
          <w:p w:rsidR="00F61DF9" w:rsidRDefault="008129A0" w:rsidP="00285BB5">
            <w:pPr>
              <w:rPr>
                <w:rStyle w:val="Referenciasutil"/>
                <w:rFonts w:eastAsiaTheme="majorEastAsia"/>
                <w:b w:val="0"/>
                <w:sz w:val="24"/>
                <w:szCs w:val="26"/>
                <w:u w:val="single"/>
              </w:rPr>
            </w:pPr>
            <w:r w:rsidRPr="008129A0">
              <w:rPr>
                <w:rStyle w:val="Referenciasutil"/>
                <w:rFonts w:eastAsiaTheme="majorEastAsia"/>
                <w:b w:val="0"/>
                <w:sz w:val="24"/>
                <w:szCs w:val="26"/>
              </w:rPr>
              <w:t>Universidad de matanzas en matanzas,</w:t>
            </w:r>
            <w:r w:rsidRPr="008129A0">
              <w:rPr>
                <w:rStyle w:val="Referenciasutil"/>
                <w:rFonts w:eastAsiaTheme="majorEastAsia"/>
                <w:b w:val="0"/>
                <w:caps/>
                <w:sz w:val="24"/>
                <w:szCs w:val="26"/>
              </w:rPr>
              <w:t xml:space="preserve"> </w:t>
            </w:r>
            <w:r w:rsidRPr="008129A0">
              <w:rPr>
                <w:rStyle w:val="Referenciasutil"/>
                <w:rFonts w:eastAsiaTheme="majorEastAsia"/>
                <w:b w:val="0"/>
                <w:sz w:val="24"/>
                <w:szCs w:val="26"/>
              </w:rPr>
              <w:t>cuba</w:t>
            </w:r>
            <w:r w:rsidR="00285BB5">
              <w:rPr>
                <w:rStyle w:val="Referenciasutil"/>
                <w:rFonts w:eastAsiaTheme="majorEastAsia"/>
                <w:b w:val="0"/>
                <w:sz w:val="24"/>
                <w:szCs w:val="26"/>
                <w:u w:val="single"/>
              </w:rPr>
              <w:t>.</w:t>
            </w:r>
          </w:p>
          <w:p w:rsidR="00285BB5" w:rsidRDefault="00285BB5" w:rsidP="00285BB5">
            <w:pPr>
              <w:rPr>
                <w:rStyle w:val="Referenciasutil"/>
                <w:rFonts w:eastAsiaTheme="majorEastAsia"/>
                <w:b w:val="0"/>
                <w:sz w:val="24"/>
                <w:szCs w:val="26"/>
                <w:u w:val="single"/>
              </w:rPr>
            </w:pPr>
          </w:p>
          <w:p w:rsidR="00285BB5" w:rsidRPr="00285BB5" w:rsidRDefault="00285BB5" w:rsidP="00285BB5">
            <w:pPr>
              <w:rPr>
                <w:rFonts w:eastAsiaTheme="majorEastAsia"/>
                <w:caps/>
                <w:smallCaps/>
                <w:sz w:val="24"/>
                <w:szCs w:val="26"/>
                <w:u w:val="single"/>
              </w:rPr>
            </w:pPr>
          </w:p>
        </w:tc>
      </w:tr>
    </w:tbl>
    <w:p w:rsidR="00285BB5" w:rsidRDefault="00285BB5" w:rsidP="0062312F">
      <w:pPr>
        <w:pStyle w:val="Ttulo1"/>
      </w:pPr>
    </w:p>
    <w:p w:rsidR="00285BB5" w:rsidRDefault="00285BB5" w:rsidP="0062312F">
      <w:pPr>
        <w:pStyle w:val="Ttulo1"/>
      </w:pPr>
      <w:r>
        <w:rPr>
          <w:noProof/>
          <w:lang w:val="en-US"/>
        </w:rPr>
        <w:drawing>
          <wp:inline distT="0" distB="0" distL="0" distR="0">
            <wp:extent cx="5603240" cy="757989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sgrado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389"/>
                    <a:stretch/>
                  </pic:blipFill>
                  <pic:spPr bwMode="auto">
                    <a:xfrm>
                      <a:off x="0" y="0"/>
                      <a:ext cx="5603240" cy="7579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5BB5" w:rsidRDefault="00285BB5" w:rsidP="0062312F">
      <w:pPr>
        <w:pStyle w:val="Ttulo1"/>
      </w:pPr>
    </w:p>
    <w:sdt>
      <w:sdtPr>
        <w:alias w:val="Aptitudes:"/>
        <w:tag w:val="Aptitudes:"/>
        <w:id w:val="-1392877668"/>
        <w:placeholder>
          <w:docPart w:val="AE208CA82A5B45F392617E2EFB6C2EE0"/>
        </w:placeholder>
        <w:temporary/>
        <w:showingPlcHdr/>
        <w15:appearance w15:val="hidden"/>
      </w:sdtPr>
      <w:sdtContent>
        <w:p w:rsidR="00285BB5" w:rsidRPr="00FD7C80" w:rsidRDefault="00285BB5" w:rsidP="00285BB5">
          <w:pPr>
            <w:pStyle w:val="Ttulo1"/>
          </w:pPr>
          <w:r w:rsidRPr="00FD7C80">
            <w:rPr>
              <w:lang w:bidi="es-ES"/>
            </w:rPr>
            <w:t>Aptitudes</w:t>
          </w:r>
        </w:p>
      </w:sdtContent>
    </w:sdt>
    <w:tbl>
      <w:tblPr>
        <w:tblStyle w:val="Tablaconcuadrcula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l apartado Aptitudes"/>
      </w:tblPr>
      <w:tblGrid>
        <w:gridCol w:w="4410"/>
        <w:gridCol w:w="4616"/>
      </w:tblGrid>
      <w:tr w:rsidR="00285BB5" w:rsidRPr="00FD7C80" w:rsidTr="00135838">
        <w:tc>
          <w:tcPr>
            <w:tcW w:w="4410" w:type="dxa"/>
          </w:tcPr>
          <w:p w:rsidR="00285BB5" w:rsidRDefault="00285BB5" w:rsidP="00135838">
            <w:pPr>
              <w:pStyle w:val="Listaconvietas"/>
            </w:pPr>
            <w:r>
              <w:t xml:space="preserve">- Amplio conocimiento en lenguajes de programación como java, python, JavaScript, </w:t>
            </w:r>
            <w:r w:rsidRPr="00285BB5">
              <w:t>c#, SQL, Ruby, Swift</w:t>
            </w:r>
            <w:r>
              <w:t>/K</w:t>
            </w:r>
            <w:r w:rsidRPr="00285BB5">
              <w:t xml:space="preserve">otlin, c/c++, </w:t>
            </w:r>
            <w:r>
              <w:t>PHP, Go, HTML</w:t>
            </w:r>
          </w:p>
          <w:p w:rsidR="00285BB5" w:rsidRDefault="00285BB5" w:rsidP="00285BB5">
            <w:pPr>
              <w:pStyle w:val="Listaconvietas"/>
              <w:numPr>
                <w:ilvl w:val="0"/>
                <w:numId w:val="0"/>
              </w:numPr>
            </w:pPr>
          </w:p>
          <w:p w:rsidR="00285BB5" w:rsidRPr="00285BB5" w:rsidRDefault="00285BB5" w:rsidP="00285BB5">
            <w:pPr>
              <w:pStyle w:val="Listaconvietas"/>
              <w:numPr>
                <w:ilvl w:val="0"/>
                <w:numId w:val="0"/>
              </w:numPr>
            </w:pPr>
          </w:p>
          <w:p w:rsidR="00285BB5" w:rsidRPr="00FD7C80" w:rsidRDefault="00285BB5" w:rsidP="00135838">
            <w:pPr>
              <w:pStyle w:val="Listaconvietas"/>
            </w:pPr>
            <w:r>
              <w:lastRenderedPageBreak/>
              <w:t>- Excelentes habilidades de comunicación y trabajo en equipo.</w:t>
            </w:r>
          </w:p>
          <w:p w:rsidR="00285BB5" w:rsidRPr="00FD7C80" w:rsidRDefault="00285BB5" w:rsidP="00135838">
            <w:pPr>
              <w:pStyle w:val="Listaconvietas"/>
              <w:numPr>
                <w:ilvl w:val="0"/>
                <w:numId w:val="0"/>
              </w:numPr>
              <w:ind w:left="360"/>
              <w:contextualSpacing w:val="0"/>
            </w:pPr>
          </w:p>
        </w:tc>
        <w:tc>
          <w:tcPr>
            <w:tcW w:w="4616" w:type="dxa"/>
            <w:tcMar>
              <w:left w:w="360" w:type="dxa"/>
            </w:tcMar>
          </w:tcPr>
          <w:p w:rsidR="00285BB5" w:rsidRDefault="00285BB5" w:rsidP="00135838">
            <w:pPr>
              <w:pStyle w:val="Listaconvietas"/>
            </w:pPr>
            <w:r>
              <w:lastRenderedPageBreak/>
              <w:t>- E</w:t>
            </w:r>
            <w:r w:rsidRPr="00285BB5">
              <w:t>xperiencia en el diseño de planes de estudio y estrategias educativas innovadoras.</w:t>
            </w:r>
          </w:p>
          <w:p w:rsidR="00285BB5" w:rsidRDefault="00285BB5" w:rsidP="00285BB5">
            <w:pPr>
              <w:pStyle w:val="Listaconvietas"/>
              <w:numPr>
                <w:ilvl w:val="0"/>
                <w:numId w:val="0"/>
              </w:numPr>
              <w:ind w:left="360"/>
            </w:pPr>
          </w:p>
          <w:p w:rsidR="00285BB5" w:rsidRDefault="00285BB5" w:rsidP="00285BB5">
            <w:pPr>
              <w:pStyle w:val="Listaconvietas"/>
              <w:numPr>
                <w:ilvl w:val="0"/>
                <w:numId w:val="0"/>
              </w:numPr>
              <w:ind w:left="360"/>
            </w:pPr>
          </w:p>
          <w:p w:rsidR="00285BB5" w:rsidRPr="00285BB5" w:rsidRDefault="00285BB5" w:rsidP="00285BB5">
            <w:pPr>
              <w:pStyle w:val="Listaconvietas"/>
              <w:numPr>
                <w:ilvl w:val="0"/>
                <w:numId w:val="0"/>
              </w:numPr>
              <w:ind w:left="360"/>
            </w:pPr>
          </w:p>
          <w:p w:rsidR="00285BB5" w:rsidRPr="00285BB5" w:rsidRDefault="00285BB5" w:rsidP="00135838">
            <w:pPr>
              <w:pStyle w:val="Listaconvietas"/>
            </w:pPr>
            <w:r w:rsidRPr="00285BB5">
              <w:lastRenderedPageBreak/>
              <w:t xml:space="preserve">- </w:t>
            </w:r>
            <w:r>
              <w:t>H</w:t>
            </w:r>
            <w:r w:rsidRPr="00285BB5">
              <w:t>abilidad para guiar y motivar a los estudiantes en su aprendizaje tecnológico.</w:t>
            </w:r>
          </w:p>
          <w:p w:rsidR="00285BB5" w:rsidRPr="00285BB5" w:rsidRDefault="00285BB5" w:rsidP="00135838">
            <w:pPr>
              <w:pStyle w:val="Listaconvietas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:rsidR="00285BB5" w:rsidRDefault="00285BB5" w:rsidP="0062312F">
      <w:pPr>
        <w:pStyle w:val="Ttulo1"/>
      </w:pPr>
    </w:p>
    <w:p w:rsidR="00285BB5" w:rsidRDefault="00285BB5" w:rsidP="0062312F">
      <w:pPr>
        <w:pStyle w:val="Ttulo1"/>
      </w:pPr>
    </w:p>
    <w:p w:rsidR="00285BB5" w:rsidRDefault="00285BB5" w:rsidP="00285BB5">
      <w:pPr>
        <w:pStyle w:val="Ttulo1"/>
      </w:pPr>
      <w:r>
        <w:t>Certificaciones</w:t>
      </w:r>
    </w:p>
    <w:p w:rsidR="00285BB5" w:rsidRDefault="00285BB5" w:rsidP="00285BB5">
      <w:r>
        <w:t>- CERTIFICADO EN DESARROLLO DE SOFTWARE - UNIVERSIDAD DE MATANZAS, AÑO 2016</w:t>
      </w:r>
    </w:p>
    <w:p w:rsidR="00285BB5" w:rsidRDefault="00285BB5" w:rsidP="00285BB5">
      <w:r>
        <w:t>- CERTIFICADO EN ENSEÑANZA DE PROGRAMACIÓN - UNIVERSIDAD DE MATANZAS, AÑO 2020</w:t>
      </w:r>
    </w:p>
    <w:p w:rsidR="00285BB5" w:rsidRDefault="00285BB5" w:rsidP="00285BB5"/>
    <w:p w:rsidR="00285BB5" w:rsidRPr="00285BB5" w:rsidRDefault="00285BB5" w:rsidP="00285BB5">
      <w:pPr>
        <w:pStyle w:val="Ttulo1"/>
        <w:rPr>
          <w:u w:val="single"/>
        </w:rPr>
      </w:pPr>
      <w:r>
        <w:t>Idiomas</w:t>
      </w:r>
    </w:p>
    <w:p w:rsidR="00285BB5" w:rsidRDefault="00285BB5" w:rsidP="00285BB5">
      <w:r>
        <w:t>- Español: nativo</w:t>
      </w:r>
    </w:p>
    <w:p w:rsidR="00285BB5" w:rsidRDefault="00285BB5" w:rsidP="00285BB5">
      <w:r>
        <w:t>- inglés: avanzado</w:t>
      </w:r>
    </w:p>
    <w:p w:rsidR="00285BB5" w:rsidRDefault="00285BB5" w:rsidP="00285BB5">
      <w:r>
        <w:t xml:space="preserve">- </w:t>
      </w:r>
      <w:r w:rsidRPr="00285BB5">
        <w:rPr>
          <w:u w:val="single"/>
        </w:rPr>
        <w:t>japonés</w:t>
      </w:r>
      <w:r>
        <w:t xml:space="preserve">: </w:t>
      </w:r>
      <w:r>
        <w:t>intermedio</w:t>
      </w:r>
    </w:p>
    <w:p w:rsidR="00285BB5" w:rsidRDefault="00285BB5" w:rsidP="00285BB5"/>
    <w:p w:rsidR="00285BB5" w:rsidRDefault="00285BB5" w:rsidP="00285BB5">
      <w:pPr>
        <w:pStyle w:val="Ttulo1"/>
      </w:pPr>
      <w:r>
        <w:t>REFERENCIAS</w:t>
      </w:r>
    </w:p>
    <w:p w:rsidR="00285BB5" w:rsidRDefault="00285BB5" w:rsidP="00285BB5">
      <w:r>
        <w:t>Disponibles a solicitud.</w:t>
      </w:r>
    </w:p>
    <w:p w:rsidR="00285BB5" w:rsidRDefault="00285BB5" w:rsidP="00285BB5"/>
    <w:p w:rsidR="00285BB5" w:rsidRPr="00285BB5" w:rsidRDefault="00285BB5" w:rsidP="00285BB5">
      <w:r>
        <w:rPr>
          <w:noProof/>
          <w:lang w:val="en-US"/>
        </w:rPr>
        <w:drawing>
          <wp:inline distT="0" distB="0" distL="0" distR="0" wp14:anchorId="23654836" wp14:editId="7F8FF87C">
            <wp:extent cx="5599787" cy="162103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sgrado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8" b="81026"/>
                    <a:stretch/>
                  </pic:blipFill>
                  <pic:spPr bwMode="auto">
                    <a:xfrm>
                      <a:off x="0" y="0"/>
                      <a:ext cx="5659855" cy="1638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85BB5" w:rsidRPr="00285BB5" w:rsidSect="002B4751">
      <w:footerReference w:type="default" r:id="rId8"/>
      <w:headerReference w:type="first" r:id="rId9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07D8" w:rsidRDefault="00B607D8" w:rsidP="0068194B">
      <w:r>
        <w:separator/>
      </w:r>
    </w:p>
    <w:p w:rsidR="00B607D8" w:rsidRDefault="00B607D8"/>
    <w:p w:rsidR="00B607D8" w:rsidRDefault="00B607D8"/>
  </w:endnote>
  <w:endnote w:type="continuationSeparator" w:id="0">
    <w:p w:rsidR="00B607D8" w:rsidRDefault="00B607D8" w:rsidP="0068194B">
      <w:r>
        <w:continuationSeparator/>
      </w:r>
    </w:p>
    <w:p w:rsidR="00B607D8" w:rsidRDefault="00B607D8"/>
    <w:p w:rsidR="00B607D8" w:rsidRDefault="00B607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lang w:val="es-ES_tradnl"/>
      </w:r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Pr="00D917FC" w:rsidRDefault="002B2958">
        <w:pPr>
          <w:pStyle w:val="Piedepgina"/>
          <w:rPr>
            <w:lang w:val="es-ES_tradnl"/>
          </w:rPr>
        </w:pPr>
        <w:r w:rsidRPr="00D917FC">
          <w:rPr>
            <w:lang w:val="es-ES_tradnl" w:bidi="es-ES"/>
          </w:rPr>
          <w:fldChar w:fldCharType="begin"/>
        </w:r>
        <w:r w:rsidRPr="00D917FC">
          <w:rPr>
            <w:lang w:val="es-ES_tradnl" w:bidi="es-ES"/>
          </w:rPr>
          <w:instrText xml:space="preserve"> PAGE   \* MERGEFORMAT </w:instrText>
        </w:r>
        <w:r w:rsidRPr="00D917FC">
          <w:rPr>
            <w:lang w:val="es-ES_tradnl" w:bidi="es-ES"/>
          </w:rPr>
          <w:fldChar w:fldCharType="separate"/>
        </w:r>
        <w:r w:rsidR="00D02CF4">
          <w:rPr>
            <w:noProof/>
            <w:lang w:val="es-ES_tradnl" w:bidi="es-ES"/>
          </w:rPr>
          <w:t>3</w:t>
        </w:r>
        <w:r w:rsidRPr="00D917FC">
          <w:rPr>
            <w:noProof/>
            <w:lang w:val="es-ES_tradnl"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07D8" w:rsidRDefault="00B607D8" w:rsidP="0068194B">
      <w:r>
        <w:separator/>
      </w:r>
    </w:p>
    <w:p w:rsidR="00B607D8" w:rsidRDefault="00B607D8"/>
    <w:p w:rsidR="00B607D8" w:rsidRDefault="00B607D8"/>
  </w:footnote>
  <w:footnote w:type="continuationSeparator" w:id="0">
    <w:p w:rsidR="00B607D8" w:rsidRDefault="00B607D8" w:rsidP="0068194B">
      <w:r>
        <w:continuationSeparator/>
      </w:r>
    </w:p>
    <w:p w:rsidR="00B607D8" w:rsidRDefault="00B607D8"/>
    <w:p w:rsidR="00B607D8" w:rsidRDefault="00B607D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Encabezado"/>
    </w:pPr>
    <w:r w:rsidRPr="004E01EB"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6FBF9E0" wp14:editId="6BADF5D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Conector recto 5" descr="Línea de división de encabezad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929F87C" id="Conector recto 5" o:spid="_x0000_s1026" alt="Línea de división de encabezado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F8E43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6C8AFB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04264BF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19FD4007"/>
    <w:multiLevelType w:val="multilevel"/>
    <w:tmpl w:val="9148F2AC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>
    <w:nsid w:val="275B1566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2F2D1265"/>
    <w:multiLevelType w:val="multilevel"/>
    <w:tmpl w:val="81228616"/>
    <w:lvl w:ilvl="0">
      <w:start w:val="1"/>
      <w:numFmt w:val="decimal"/>
      <w:pStyle w:val="Listaconnmeros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4D2B202E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>
    <w:nsid w:val="4F82728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5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movePersonalInformation/>
  <w:removeDateAndTime/>
  <w:doNotDisplayPageBoundaries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356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0F7E76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5BB5"/>
    <w:rsid w:val="00294998"/>
    <w:rsid w:val="00297F18"/>
    <w:rsid w:val="002A1945"/>
    <w:rsid w:val="002B2958"/>
    <w:rsid w:val="002B3FC8"/>
    <w:rsid w:val="002B4751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B62"/>
    <w:rsid w:val="005D4CC1"/>
    <w:rsid w:val="005F4B91"/>
    <w:rsid w:val="005F55D2"/>
    <w:rsid w:val="0062312F"/>
    <w:rsid w:val="00625F2C"/>
    <w:rsid w:val="006541C2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129A0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24A0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7D8"/>
    <w:rsid w:val="00B60FD0"/>
    <w:rsid w:val="00B622DF"/>
    <w:rsid w:val="00B6332A"/>
    <w:rsid w:val="00B81760"/>
    <w:rsid w:val="00B8494C"/>
    <w:rsid w:val="00BA1546"/>
    <w:rsid w:val="00BA615A"/>
    <w:rsid w:val="00BB4E51"/>
    <w:rsid w:val="00BD431F"/>
    <w:rsid w:val="00BE423E"/>
    <w:rsid w:val="00BF2356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2CF4"/>
    <w:rsid w:val="00D0630C"/>
    <w:rsid w:val="00D12FCF"/>
    <w:rsid w:val="00D243A9"/>
    <w:rsid w:val="00D305E5"/>
    <w:rsid w:val="00D37CD3"/>
    <w:rsid w:val="00D66A52"/>
    <w:rsid w:val="00D66EFA"/>
    <w:rsid w:val="00D72A2D"/>
    <w:rsid w:val="00D917FC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2EA9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D7C80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68BD8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7FC"/>
    <w:rPr>
      <w:rFonts w:ascii="Calibri" w:hAnsi="Calibri" w:cs="Calibri"/>
    </w:rPr>
  </w:style>
  <w:style w:type="paragraph" w:styleId="Ttulo1">
    <w:name w:val="heading 1"/>
    <w:basedOn w:val="Normal"/>
    <w:link w:val="Ttulo1Car"/>
    <w:uiPriority w:val="9"/>
    <w:qFormat/>
    <w:rsid w:val="00D917FC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D917FC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D917FC"/>
    <w:pPr>
      <w:outlineLvl w:val="2"/>
    </w:pPr>
    <w:rPr>
      <w:rFonts w:eastAsiaTheme="majorEastAsia"/>
      <w:b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17FC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17FC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17FC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17FC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17FC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17FC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macro">
    <w:name w:val="macro"/>
    <w:link w:val="TextomacroCar"/>
    <w:uiPriority w:val="99"/>
    <w:semiHidden/>
    <w:unhideWhenUsed/>
    <w:rsid w:val="00D917F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917FC"/>
    <w:rPr>
      <w:rFonts w:ascii="Consolas" w:hAnsi="Consolas" w:cs="Calibri"/>
      <w:b/>
      <w:color w:val="0E4125" w:themeColor="accent1" w:themeShade="80"/>
      <w:szCs w:val="20"/>
    </w:rPr>
  </w:style>
  <w:style w:type="paragraph" w:styleId="Puesto">
    <w:name w:val="Title"/>
    <w:basedOn w:val="Normal"/>
    <w:link w:val="PuestoCar"/>
    <w:uiPriority w:val="1"/>
    <w:qFormat/>
    <w:rsid w:val="00D917FC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PuestoCar">
    <w:name w:val="Puesto Car"/>
    <w:basedOn w:val="Fuentedeprrafopredeter"/>
    <w:link w:val="Puesto"/>
    <w:uiPriority w:val="1"/>
    <w:rsid w:val="00D917FC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D917FC"/>
  </w:style>
  <w:style w:type="character" w:customStyle="1" w:styleId="EncabezadoCar">
    <w:name w:val="Encabezado Car"/>
    <w:basedOn w:val="Fuentedeprrafopredeter"/>
    <w:link w:val="Encabezado"/>
    <w:uiPriority w:val="99"/>
    <w:rsid w:val="00D917FC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D917FC"/>
    <w:pPr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17FC"/>
    <w:rPr>
      <w:rFonts w:ascii="Calibri" w:hAnsi="Calibri" w:cs="Calibri"/>
    </w:rPr>
  </w:style>
  <w:style w:type="character" w:styleId="Textodelmarcadordeposicin">
    <w:name w:val="Placeholder Text"/>
    <w:basedOn w:val="Fuentedeprrafopredeter"/>
    <w:uiPriority w:val="99"/>
    <w:semiHidden/>
    <w:rsid w:val="00D917FC"/>
    <w:rPr>
      <w:rFonts w:ascii="Calibri" w:hAnsi="Calibri" w:cs="Calibri"/>
      <w:color w:val="595959" w:themeColor="text1" w:themeTint="A6"/>
    </w:rPr>
  </w:style>
  <w:style w:type="paragraph" w:customStyle="1" w:styleId="Informacindecontacto">
    <w:name w:val="Información de contacto"/>
    <w:basedOn w:val="Normal"/>
    <w:uiPriority w:val="3"/>
    <w:qFormat/>
    <w:rsid w:val="00D917FC"/>
    <w:pPr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D917FC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917FC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917FC"/>
    <w:rPr>
      <w:rFonts w:ascii="Calibri" w:eastAsiaTheme="majorEastAsia" w:hAnsi="Calibri" w:cs="Calibri"/>
      <w:b/>
      <w:caps/>
      <w:szCs w:val="24"/>
    </w:rPr>
  </w:style>
  <w:style w:type="table" w:styleId="Tablaconcuadrcula">
    <w:name w:val="Table Grid"/>
    <w:basedOn w:val="Tablanormal"/>
    <w:uiPriority w:val="39"/>
    <w:rsid w:val="00D917F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Referenciasutil">
    <w:name w:val="Subtle Reference"/>
    <w:basedOn w:val="Fuentedeprrafopredeter"/>
    <w:uiPriority w:val="10"/>
    <w:qFormat/>
    <w:rsid w:val="00D917FC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Listaconvietas">
    <w:name w:val="List Bullet"/>
    <w:basedOn w:val="Normal"/>
    <w:uiPriority w:val="11"/>
    <w:qFormat/>
    <w:rsid w:val="00D917FC"/>
    <w:pPr>
      <w:numPr>
        <w:numId w:val="5"/>
      </w:numPr>
    </w:pPr>
  </w:style>
  <w:style w:type="paragraph" w:styleId="Listaconnmeros">
    <w:name w:val="List Number"/>
    <w:basedOn w:val="Normal"/>
    <w:uiPriority w:val="13"/>
    <w:qFormat/>
    <w:rsid w:val="00D917FC"/>
    <w:pPr>
      <w:numPr>
        <w:numId w:val="7"/>
      </w:numPr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D917FC"/>
    <w:rPr>
      <w:rFonts w:ascii="Georgia" w:eastAsiaTheme="majorEastAsia" w:hAnsi="Georgia" w:cstheme="majorBidi"/>
      <w:i/>
      <w:iCs/>
      <w:color w:val="156138" w:themeColor="accent1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17FC"/>
    <w:rPr>
      <w:rFonts w:ascii="Georgia" w:eastAsiaTheme="majorEastAsia" w:hAnsi="Georgia" w:cstheme="majorBidi"/>
      <w:b/>
      <w:color w:val="auto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17FC"/>
    <w:rPr>
      <w:rFonts w:ascii="Georgia" w:eastAsiaTheme="majorEastAsia" w:hAnsi="Georgia" w:cstheme="majorBidi"/>
      <w:b/>
      <w:i/>
      <w:iCs/>
      <w:color w:val="auto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917FC"/>
    <w:pPr>
      <w:spacing w:after="200"/>
    </w:pPr>
    <w:rPr>
      <w:i/>
      <w:iCs/>
      <w:color w:val="161616" w:themeColor="text2"/>
      <w:szCs w:val="1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917FC"/>
    <w:pPr>
      <w:outlineLvl w:val="9"/>
    </w:pPr>
  </w:style>
  <w:style w:type="paragraph" w:styleId="Cita">
    <w:name w:val="Quote"/>
    <w:basedOn w:val="Normal"/>
    <w:next w:val="Normal"/>
    <w:link w:val="CitaCar"/>
    <w:uiPriority w:val="29"/>
    <w:semiHidden/>
    <w:unhideWhenUsed/>
    <w:rsid w:val="00D917FC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D917FC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D917FC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D917FC"/>
    <w:rPr>
      <w:rFonts w:ascii="Calibri" w:hAnsi="Calibri" w:cs="Calibri"/>
      <w:i/>
      <w:iCs/>
      <w:color w:val="1D824C" w:themeColor="accent1"/>
    </w:rPr>
  </w:style>
  <w:style w:type="character" w:styleId="Ttulodellibro">
    <w:name w:val="Book Title"/>
    <w:basedOn w:val="Fuentedeprrafopredeter"/>
    <w:uiPriority w:val="33"/>
    <w:semiHidden/>
    <w:unhideWhenUsed/>
    <w:rsid w:val="00D917FC"/>
    <w:rPr>
      <w:rFonts w:ascii="Calibri" w:hAnsi="Calibri" w:cs="Calibri"/>
      <w:b/>
      <w:bCs/>
      <w:i/>
      <w:iCs/>
      <w:spacing w:val="0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rsid w:val="00D917F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D917FC"/>
    <w:rPr>
      <w:rFonts w:ascii="Calibri" w:eastAsiaTheme="minorEastAsia" w:hAnsi="Calibri" w:cs="Calibri"/>
      <w:color w:val="5A5A5A" w:themeColor="text1" w:themeTint="A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17FC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17FC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917FC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917FC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917FC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917FC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917FC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917FC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917FC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917F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917FC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917FC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917FC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917FC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917FC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D917FC"/>
    <w:rPr>
      <w:rFonts w:ascii="Georgia" w:eastAsiaTheme="majorEastAsia" w:hAnsi="Georgia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917FC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917FC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917FC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917FC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917FC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917FC"/>
    <w:rPr>
      <w:rFonts w:ascii="Consolas" w:hAnsi="Consolas" w:cs="Calibri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17FC"/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Bibliografa">
    <w:name w:val="Bibliography"/>
    <w:basedOn w:val="Normal"/>
    <w:next w:val="Normal"/>
    <w:uiPriority w:val="37"/>
    <w:semiHidden/>
    <w:unhideWhenUsed/>
    <w:rsid w:val="00D917FC"/>
  </w:style>
  <w:style w:type="paragraph" w:styleId="Textodebloque">
    <w:name w:val="Block Text"/>
    <w:basedOn w:val="Normal"/>
    <w:uiPriority w:val="99"/>
    <w:semiHidden/>
    <w:unhideWhenUsed/>
    <w:rsid w:val="00D917FC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917F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917FC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D917FC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D917FC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D917FC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917FC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917FC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D917FC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D917FC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D917FC"/>
    <w:rPr>
      <w:rFonts w:ascii="Calibri" w:hAnsi="Calibri" w:cs="Calibri"/>
    </w:rPr>
  </w:style>
  <w:style w:type="paragraph" w:styleId="Cierre">
    <w:name w:val="Closing"/>
    <w:basedOn w:val="Normal"/>
    <w:link w:val="CierreCar"/>
    <w:uiPriority w:val="99"/>
    <w:semiHidden/>
    <w:unhideWhenUsed/>
    <w:rsid w:val="00D917FC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D917FC"/>
    <w:rPr>
      <w:rFonts w:ascii="Calibri" w:hAnsi="Calibri" w:cs="Calibri"/>
    </w:rPr>
  </w:style>
  <w:style w:type="table" w:styleId="Cuadrculavistosa">
    <w:name w:val="Colorful Grid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D917FC"/>
  </w:style>
  <w:style w:type="character" w:customStyle="1" w:styleId="FechaCar">
    <w:name w:val="Fecha Car"/>
    <w:basedOn w:val="Fuentedeprrafopredeter"/>
    <w:link w:val="Fecha"/>
    <w:uiPriority w:val="99"/>
    <w:semiHidden/>
    <w:rsid w:val="00D917FC"/>
    <w:rPr>
      <w:rFonts w:ascii="Calibri" w:hAnsi="Calibri" w:cs="Calibri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D917FC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D917FC"/>
    <w:rPr>
      <w:rFonts w:ascii="Calibri" w:hAnsi="Calibri" w:cs="Calibri"/>
    </w:rPr>
  </w:style>
  <w:style w:type="character" w:styleId="Refdenotaalfinal">
    <w:name w:val="end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paragraph" w:styleId="Direccinsobre">
    <w:name w:val="envelope address"/>
    <w:basedOn w:val="Normal"/>
    <w:uiPriority w:val="99"/>
    <w:semiHidden/>
    <w:unhideWhenUsed/>
    <w:rsid w:val="00D917FC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D917FC"/>
    <w:rPr>
      <w:rFonts w:ascii="Calibri" w:hAnsi="Calibri" w:cs="Calibri"/>
      <w:color w:val="BF4A27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table" w:styleId="Tabladecuadrcula1clara">
    <w:name w:val="Grid Table 1 Light"/>
    <w:basedOn w:val="Tablanormal"/>
    <w:uiPriority w:val="46"/>
    <w:rsid w:val="00D917FC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D917FC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D917FC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D917FC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D917FC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D917FC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D917FC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D917FC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D917FC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D917FC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D917FC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D917FC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D917FC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D917FC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cuadrcula3">
    <w:name w:val="Grid Table 3"/>
    <w:basedOn w:val="Tablanormal"/>
    <w:uiPriority w:val="48"/>
    <w:rsid w:val="00D917FC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D917FC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D917FC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D917FC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D917FC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D917FC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D917FC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D917FC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D917FC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D917FC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D917FC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D917FC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D917FC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D917FC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D917F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D917F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D917F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D917F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D917F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D917F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D917F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D917FC"/>
    <w:rPr>
      <w:rFonts w:ascii="Georgia" w:eastAsiaTheme="majorEastAsia" w:hAnsi="Georgia" w:cstheme="majorBidi"/>
      <w:color w:val="15613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17FC"/>
    <w:rPr>
      <w:rFonts w:ascii="Georgia" w:eastAsiaTheme="majorEastAsia" w:hAnsi="Georgia" w:cstheme="majorBidi"/>
      <w:color w:val="0E4025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D917FC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D917FC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D917FC"/>
    <w:rPr>
      <w:rFonts w:ascii="Consolas" w:hAnsi="Consolas" w:cs="Calibri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D917FC"/>
    <w:rPr>
      <w:rFonts w:ascii="Calibri" w:hAnsi="Calibri" w:cs="Calibri"/>
      <w:color w:val="2C5C85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D917FC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D917FC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D917FC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D917FC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D917FC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D917FC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D917FC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D917FC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D917FC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D917FC"/>
    <w:rPr>
      <w:rFonts w:ascii="Georgia" w:eastAsiaTheme="majorEastAsia" w:hAnsi="Georgia" w:cstheme="majorBidi"/>
      <w:b/>
      <w:bCs/>
    </w:rPr>
  </w:style>
  <w:style w:type="character" w:styleId="nfasisintenso">
    <w:name w:val="Intense Emphasis"/>
    <w:basedOn w:val="Fuentedeprrafopredeter"/>
    <w:uiPriority w:val="2"/>
    <w:rsid w:val="00D917FC"/>
    <w:rPr>
      <w:rFonts w:ascii="Georgia" w:hAnsi="Georgia" w:cs="Calibri"/>
      <w:b/>
      <w:iCs/>
      <w:color w:val="262626" w:themeColor="text1" w:themeTint="D9"/>
      <w:sz w:val="70"/>
    </w:rPr>
  </w:style>
  <w:style w:type="table" w:styleId="Cuadrculaclara">
    <w:name w:val="Light Grid"/>
    <w:basedOn w:val="Tablanormal"/>
    <w:uiPriority w:val="62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D917F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D917FC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D917FC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D917FC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D917FC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D917FC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D917FC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Lista">
    <w:name w:val="List"/>
    <w:basedOn w:val="Normal"/>
    <w:uiPriority w:val="99"/>
    <w:semiHidden/>
    <w:unhideWhenUsed/>
    <w:rsid w:val="00D917FC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917FC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917FC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917FC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917FC"/>
    <w:pPr>
      <w:ind w:left="1800" w:hanging="360"/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D917FC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D917FC"/>
    <w:pPr>
      <w:numPr>
        <w:numId w:val="10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D917FC"/>
    <w:pPr>
      <w:numPr>
        <w:numId w:val="11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D917FC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D917FC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D917FC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D917FC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D917FC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D917FC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D917FC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D917FC"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D917FC"/>
    <w:pPr>
      <w:numPr>
        <w:numId w:val="13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rsid w:val="00D917FC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D917F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D917F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D917F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D917F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D917F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D917F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D917F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2">
    <w:name w:val="List Table 2"/>
    <w:basedOn w:val="Tablanormal"/>
    <w:uiPriority w:val="47"/>
    <w:rsid w:val="00D917FC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D917FC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D917FC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D917FC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D917FC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D917FC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D917FC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3">
    <w:name w:val="List Table 3"/>
    <w:basedOn w:val="Tablanormal"/>
    <w:uiPriority w:val="48"/>
    <w:rsid w:val="00D917FC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D917FC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D917FC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D917FC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D917FC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D917FC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D917FC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D917FC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D917FC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D917FC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D917FC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D917FC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D917FC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D917FC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D917F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D917F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D917F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D917F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D917F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D917F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D917F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D917F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D917FC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D917FC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917FC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D917FC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D917FC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D917FC"/>
    <w:rPr>
      <w:rFonts w:ascii="Calibri" w:hAnsi="Calibri" w:cs="Calibri"/>
    </w:rPr>
  </w:style>
  <w:style w:type="character" w:styleId="Nmerodepgina">
    <w:name w:val="pag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table" w:styleId="Tablanormal1">
    <w:name w:val="Plain Table 1"/>
    <w:basedOn w:val="Tablanormal"/>
    <w:uiPriority w:val="41"/>
    <w:rsid w:val="00D917FC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D917FC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D917F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D917F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D917F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D917FC"/>
  </w:style>
  <w:style w:type="character" w:customStyle="1" w:styleId="SaludoCar">
    <w:name w:val="Saludo Car"/>
    <w:basedOn w:val="Fuentedeprrafopredeter"/>
    <w:link w:val="Saludo"/>
    <w:uiPriority w:val="99"/>
    <w:semiHidden/>
    <w:rsid w:val="00D917FC"/>
    <w:rPr>
      <w:rFonts w:ascii="Calibri" w:hAnsi="Calibri" w:cs="Calibri"/>
    </w:rPr>
  </w:style>
  <w:style w:type="paragraph" w:styleId="Firma">
    <w:name w:val="Signature"/>
    <w:basedOn w:val="Normal"/>
    <w:link w:val="FirmaCar"/>
    <w:uiPriority w:val="99"/>
    <w:semiHidden/>
    <w:unhideWhenUsed/>
    <w:rsid w:val="00D917FC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D917FC"/>
    <w:rPr>
      <w:rFonts w:ascii="Calibri" w:hAnsi="Calibri" w:cs="Calibri"/>
    </w:rPr>
  </w:style>
  <w:style w:type="character" w:styleId="nfasissutil">
    <w:name w:val="Subtle Emphasis"/>
    <w:basedOn w:val="Fuentedeprrafopredeter"/>
    <w:uiPriority w:val="19"/>
    <w:semiHidden/>
    <w:unhideWhenUsed/>
    <w:rsid w:val="00D917FC"/>
    <w:rPr>
      <w:rFonts w:ascii="Calibri" w:hAnsi="Calibri" w:cs="Calibri"/>
      <w:i/>
      <w:iCs/>
      <w:color w:val="404040" w:themeColor="text1" w:themeTint="BF"/>
    </w:rPr>
  </w:style>
  <w:style w:type="table" w:styleId="Tablaconefectos3D1">
    <w:name w:val="Table 3D effects 1"/>
    <w:basedOn w:val="Tablanormal"/>
    <w:uiPriority w:val="99"/>
    <w:semiHidden/>
    <w:unhideWhenUsed/>
    <w:rsid w:val="00D917FC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D917FC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D917FC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D917FC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D917FC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D917FC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D917FC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D917FC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D917FC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D917FC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lista1">
    <w:name w:val="Table List 1"/>
    <w:basedOn w:val="Tablanormal"/>
    <w:uiPriority w:val="99"/>
    <w:semiHidden/>
    <w:unhideWhenUsed/>
    <w:rsid w:val="00D917FC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D917FC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D917FC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D917FC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D917F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D917FC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D917FC"/>
  </w:style>
  <w:style w:type="table" w:styleId="Tablaprofesional">
    <w:name w:val="Table Professional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D917F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D917FC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D917FC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D917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1">
    <w:name w:val="Table Web 1"/>
    <w:basedOn w:val="Tablanormal"/>
    <w:uiPriority w:val="99"/>
    <w:semiHidden/>
    <w:unhideWhenUsed/>
    <w:rsid w:val="00D917FC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D917FC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D917FC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D917FC"/>
    <w:pPr>
      <w:spacing w:before="120"/>
    </w:pPr>
    <w:rPr>
      <w:rFonts w:ascii="Georgia" w:eastAsiaTheme="majorEastAsia" w:hAnsi="Georgia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D917FC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D917F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D917FC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D917FC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D917FC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D917FC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D917FC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D917FC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D917FC"/>
    <w:pPr>
      <w:spacing w:after="100"/>
      <w:ind w:left="1760"/>
    </w:pPr>
  </w:style>
  <w:style w:type="paragraph" w:customStyle="1" w:styleId="nfasisenlainformacindecontacto">
    <w:name w:val="Énfasis en la información de contacto"/>
    <w:basedOn w:val="Normal"/>
    <w:uiPriority w:val="4"/>
    <w:qFormat/>
    <w:rsid w:val="00D917FC"/>
    <w:pPr>
      <w:jc w:val="center"/>
    </w:pPr>
    <w:rPr>
      <w:b/>
      <w:color w:val="1D824C" w:themeColor="accent1"/>
    </w:rPr>
  </w:style>
  <w:style w:type="character" w:customStyle="1" w:styleId="Mention">
    <w:name w:val="Mention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D917FC"/>
    <w:pPr>
      <w:numPr>
        <w:numId w:val="14"/>
      </w:numPr>
    </w:pPr>
  </w:style>
  <w:style w:type="numbering" w:styleId="1ai">
    <w:name w:val="Outline List 1"/>
    <w:basedOn w:val="Sinlista"/>
    <w:uiPriority w:val="99"/>
    <w:semiHidden/>
    <w:unhideWhenUsed/>
    <w:rsid w:val="00D917FC"/>
    <w:pPr>
      <w:numPr>
        <w:numId w:val="15"/>
      </w:numPr>
    </w:pPr>
  </w:style>
  <w:style w:type="character" w:customStyle="1" w:styleId="Hashtag">
    <w:name w:val="Hashtag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paragraph" w:styleId="Listaconvietas2">
    <w:name w:val="List Bullet 2"/>
    <w:basedOn w:val="Normal"/>
    <w:uiPriority w:val="99"/>
    <w:semiHidden/>
    <w:unhideWhenUsed/>
    <w:rsid w:val="00D917FC"/>
    <w:pPr>
      <w:numPr>
        <w:numId w:val="3"/>
      </w:numPr>
      <w:contextualSpacing/>
    </w:pPr>
  </w:style>
  <w:style w:type="character" w:styleId="nfasis">
    <w:name w:val="Emphasis"/>
    <w:basedOn w:val="Fuentedeprrafopredeter"/>
    <w:uiPriority w:val="20"/>
    <w:semiHidden/>
    <w:unhideWhenUsed/>
    <w:rsid w:val="00D917FC"/>
    <w:rPr>
      <w:rFonts w:ascii="Calibri" w:hAnsi="Calibri" w:cs="Calibri"/>
      <w:i/>
      <w:iCs/>
    </w:rPr>
  </w:style>
  <w:style w:type="numbering" w:styleId="ArtculoSeccin">
    <w:name w:val="Outline List 3"/>
    <w:basedOn w:val="Sinlista"/>
    <w:uiPriority w:val="99"/>
    <w:semiHidden/>
    <w:unhideWhenUsed/>
    <w:rsid w:val="00D917FC"/>
    <w:pPr>
      <w:numPr>
        <w:numId w:val="16"/>
      </w:numPr>
    </w:pPr>
  </w:style>
  <w:style w:type="character" w:styleId="Referenciaintensa">
    <w:name w:val="Intense Reference"/>
    <w:basedOn w:val="Fuentedeprrafopredeter"/>
    <w:uiPriority w:val="32"/>
    <w:semiHidden/>
    <w:unhideWhenUsed/>
    <w:rsid w:val="00D917FC"/>
    <w:rPr>
      <w:rFonts w:ascii="Calibri" w:hAnsi="Calibri" w:cs="Calibri"/>
      <w:b/>
      <w:bCs/>
      <w:smallCaps/>
      <w:color w:val="1D824C" w:themeColor="accent1"/>
      <w:spacing w:val="5"/>
    </w:rPr>
  </w:style>
  <w:style w:type="character" w:customStyle="1" w:styleId="SmartHyperlink">
    <w:name w:val="Smart Hyperlink"/>
    <w:basedOn w:val="Fuentedeprrafopredeter"/>
    <w:uiPriority w:val="99"/>
    <w:semiHidden/>
    <w:unhideWhenUsed/>
    <w:rsid w:val="00D917FC"/>
    <w:rPr>
      <w:rFonts w:ascii="Calibri" w:hAnsi="Calibri" w:cs="Calibri"/>
      <w:u w:val="dotted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917FC"/>
    <w:rPr>
      <w:rFonts w:ascii="Calibri" w:hAnsi="Calibri" w:cs="Calibri"/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semiHidden/>
    <w:unhideWhenUsed/>
    <w:qFormat/>
    <w:rsid w:val="00D917FC"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Plantillas\Curr&#237;culum%20v&#237;tae%20cronol&#243;gico%20modern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B600AA9CF2640BCB04EF37A5BEDAD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150AC0-DDC3-4710-8FA9-A96A9D4C8D8C}"/>
      </w:docPartPr>
      <w:docPartBody>
        <w:p w:rsidR="00000000" w:rsidRDefault="00DA3075">
          <w:pPr>
            <w:pStyle w:val="1B600AA9CF2640BCB04EF37A5BEDADBC"/>
          </w:pPr>
          <w:r w:rsidRPr="00FD7C80">
            <w:rPr>
              <w:lang w:bidi="es-ES"/>
            </w:rPr>
            <w:t>·</w:t>
          </w:r>
        </w:p>
      </w:docPartBody>
    </w:docPart>
    <w:docPart>
      <w:docPartPr>
        <w:name w:val="7D285D22CCEC472BAEA9BBD4D15653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0CE24-BF67-45E3-B1F1-2ABFFA27DA38}"/>
      </w:docPartPr>
      <w:docPartBody>
        <w:p w:rsidR="00000000" w:rsidRDefault="00DA3075">
          <w:pPr>
            <w:pStyle w:val="7D285D22CCEC472BAEA9BBD4D1565356"/>
          </w:pPr>
          <w:r w:rsidRPr="00FD7C80">
            <w:rPr>
              <w:lang w:bidi="es-ES"/>
            </w:rPr>
            <w:t>Experiencia</w:t>
          </w:r>
        </w:p>
      </w:docPartBody>
    </w:docPart>
    <w:docPart>
      <w:docPartPr>
        <w:name w:val="D6FEABAD700D4306B7E22C86F4C405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FFC1ED-B57C-4C42-BDDE-3DDB17A79813}"/>
      </w:docPartPr>
      <w:docPartBody>
        <w:p w:rsidR="00000000" w:rsidRDefault="00DA3075">
          <w:pPr>
            <w:pStyle w:val="D6FEABAD700D4306B7E22C86F4C40550"/>
          </w:pPr>
          <w:r w:rsidRPr="00FD7C80">
            <w:rPr>
              <w:lang w:bidi="es-ES"/>
            </w:rPr>
            <w:t>Educación</w:t>
          </w:r>
        </w:p>
      </w:docPartBody>
    </w:docPart>
    <w:docPart>
      <w:docPartPr>
        <w:name w:val="AE208CA82A5B45F392617E2EFB6C2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15FBE0-774A-4CF7-B623-F6962FCD65CF}"/>
      </w:docPartPr>
      <w:docPartBody>
        <w:p w:rsidR="00000000" w:rsidRDefault="00617AAD" w:rsidP="00617AAD">
          <w:pPr>
            <w:pStyle w:val="AE208CA82A5B45F392617E2EFB6C2EE0"/>
          </w:pPr>
          <w:r w:rsidRPr="00FD7C80">
            <w:rPr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AAD"/>
    <w:rsid w:val="00617AAD"/>
    <w:rsid w:val="00DA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45EEA9168D64E43BFAD26B57B34B0B4">
    <w:name w:val="D45EEA9168D64E43BFAD26B57B34B0B4"/>
  </w:style>
  <w:style w:type="character" w:styleId="nfasisintenso">
    <w:name w:val="Intense Emphasis"/>
    <w:basedOn w:val="Fuentedeprrafopredeter"/>
    <w:uiPriority w:val="2"/>
    <w:rPr>
      <w:rFonts w:ascii="Georgia" w:hAnsi="Georgia" w:cs="Calibri"/>
      <w:b/>
      <w:iCs/>
      <w:color w:val="262626" w:themeColor="text1" w:themeTint="D9"/>
      <w:sz w:val="70"/>
    </w:rPr>
  </w:style>
  <w:style w:type="paragraph" w:customStyle="1" w:styleId="BB9C642F513B421DAA3146EEC8ECB563">
    <w:name w:val="BB9C642F513B421DAA3146EEC8ECB563"/>
  </w:style>
  <w:style w:type="paragraph" w:customStyle="1" w:styleId="16D61849B3EC461E8AEDE184F6BE940E">
    <w:name w:val="16D61849B3EC461E8AEDE184F6BE940E"/>
  </w:style>
  <w:style w:type="paragraph" w:customStyle="1" w:styleId="1B600AA9CF2640BCB04EF37A5BEDADBC">
    <w:name w:val="1B600AA9CF2640BCB04EF37A5BEDADBC"/>
  </w:style>
  <w:style w:type="paragraph" w:customStyle="1" w:styleId="A2778110CAF54B128678CB5E24F3739F">
    <w:name w:val="A2778110CAF54B128678CB5E24F3739F"/>
  </w:style>
  <w:style w:type="paragraph" w:customStyle="1" w:styleId="58311CBB1F134D2391170FAFCA5C936D">
    <w:name w:val="58311CBB1F134D2391170FAFCA5C936D"/>
  </w:style>
  <w:style w:type="paragraph" w:customStyle="1" w:styleId="17C7213248A24DB293BAC3886C6C5F88">
    <w:name w:val="17C7213248A24DB293BAC3886C6C5F88"/>
  </w:style>
  <w:style w:type="paragraph" w:customStyle="1" w:styleId="ABC8D78F79C14C07A567EC639A3B9705">
    <w:name w:val="ABC8D78F79C14C07A567EC639A3B9705"/>
  </w:style>
  <w:style w:type="paragraph" w:customStyle="1" w:styleId="81943D51CE304F1B9069F04F68AA40E6">
    <w:name w:val="81943D51CE304F1B9069F04F68AA40E6"/>
  </w:style>
  <w:style w:type="paragraph" w:customStyle="1" w:styleId="8AEC936A1ACD4704A8FD2392AE4D99FF">
    <w:name w:val="8AEC936A1ACD4704A8FD2392AE4D99FF"/>
  </w:style>
  <w:style w:type="paragraph" w:customStyle="1" w:styleId="B37F3ED62FE242CC82109C28892BCB68">
    <w:name w:val="B37F3ED62FE242CC82109C28892BCB68"/>
  </w:style>
  <w:style w:type="paragraph" w:customStyle="1" w:styleId="7D285D22CCEC472BAEA9BBD4D1565356">
    <w:name w:val="7D285D22CCEC472BAEA9BBD4D1565356"/>
  </w:style>
  <w:style w:type="paragraph" w:customStyle="1" w:styleId="EE2095FA91CC4545B15796459B1A3AB8">
    <w:name w:val="EE2095FA91CC4545B15796459B1A3AB8"/>
  </w:style>
  <w:style w:type="paragraph" w:customStyle="1" w:styleId="520F74C316F448288B039079B4338ADA">
    <w:name w:val="520F74C316F448288B039079B4338ADA"/>
  </w:style>
  <w:style w:type="paragraph" w:customStyle="1" w:styleId="2352F58259954BA8A6E36917848DBE75">
    <w:name w:val="2352F58259954BA8A6E36917848DBE75"/>
  </w:style>
  <w:style w:type="character" w:styleId="Referenciasutil">
    <w:name w:val="Subtle Reference"/>
    <w:basedOn w:val="Fuentedeprrafopredeter"/>
    <w:uiPriority w:val="10"/>
    <w:qFormat/>
    <w:rPr>
      <w:rFonts w:ascii="Calibri" w:hAnsi="Calibri" w:cs="Calibri"/>
      <w:b/>
      <w:caps w:val="0"/>
      <w:smallCaps/>
      <w:color w:val="595959" w:themeColor="text1" w:themeTint="A6"/>
    </w:rPr>
  </w:style>
  <w:style w:type="paragraph" w:customStyle="1" w:styleId="C77A45E367404FAC9883E4243CB40CDC">
    <w:name w:val="C77A45E367404FAC9883E4243CB40CDC"/>
  </w:style>
  <w:style w:type="paragraph" w:customStyle="1" w:styleId="A78582812CDE45B8B6D5978DF4DCC0FE">
    <w:name w:val="A78582812CDE45B8B6D5978DF4DCC0FE"/>
  </w:style>
  <w:style w:type="paragraph" w:customStyle="1" w:styleId="806D0897EB114D5DA3FA256EC0F47DCE">
    <w:name w:val="806D0897EB114D5DA3FA256EC0F47DCE"/>
  </w:style>
  <w:style w:type="paragraph" w:customStyle="1" w:styleId="EE107B295029486D8C434B929DF75C2D">
    <w:name w:val="EE107B295029486D8C434B929DF75C2D"/>
  </w:style>
  <w:style w:type="paragraph" w:customStyle="1" w:styleId="3E07F73E756B4177A05F80562CE78D9D">
    <w:name w:val="3E07F73E756B4177A05F80562CE78D9D"/>
  </w:style>
  <w:style w:type="paragraph" w:customStyle="1" w:styleId="6FA643C51566469D9A3B11184F7C7177">
    <w:name w:val="6FA643C51566469D9A3B11184F7C7177"/>
  </w:style>
  <w:style w:type="paragraph" w:customStyle="1" w:styleId="54CA07B317BD43C3B624E545A6BDF86E">
    <w:name w:val="54CA07B317BD43C3B624E545A6BDF86E"/>
  </w:style>
  <w:style w:type="paragraph" w:customStyle="1" w:styleId="D6FEABAD700D4306B7E22C86F4C40550">
    <w:name w:val="D6FEABAD700D4306B7E22C86F4C40550"/>
  </w:style>
  <w:style w:type="paragraph" w:customStyle="1" w:styleId="BA5556091EE74232AC1D22D93F989FE2">
    <w:name w:val="BA5556091EE74232AC1D22D93F989FE2"/>
  </w:style>
  <w:style w:type="paragraph" w:customStyle="1" w:styleId="764038F04171412DAC8E1B8DE22ECEA7">
    <w:name w:val="764038F04171412DAC8E1B8DE22ECEA7"/>
  </w:style>
  <w:style w:type="paragraph" w:customStyle="1" w:styleId="CEC873B836B043898903BFEF78F97B5C">
    <w:name w:val="CEC873B836B043898903BFEF78F97B5C"/>
  </w:style>
  <w:style w:type="paragraph" w:customStyle="1" w:styleId="67F003EB09054C1A8D7A02DC5DBDDBCB">
    <w:name w:val="67F003EB09054C1A8D7A02DC5DBDDBCB"/>
  </w:style>
  <w:style w:type="paragraph" w:customStyle="1" w:styleId="510B9EEA2FF6484EA42D524ADB55F8BC">
    <w:name w:val="510B9EEA2FF6484EA42D524ADB55F8BC"/>
  </w:style>
  <w:style w:type="paragraph" w:customStyle="1" w:styleId="704B1FDE9ED94B639EC112E544A4E894">
    <w:name w:val="704B1FDE9ED94B639EC112E544A4E894"/>
  </w:style>
  <w:style w:type="paragraph" w:customStyle="1" w:styleId="866F266EC4934FB2A91B989090D2FC1A">
    <w:name w:val="866F266EC4934FB2A91B989090D2FC1A"/>
  </w:style>
  <w:style w:type="paragraph" w:customStyle="1" w:styleId="4FF5AB56680F4CE89FC9010BB4CDC9DA">
    <w:name w:val="4FF5AB56680F4CE89FC9010BB4CDC9DA"/>
  </w:style>
  <w:style w:type="paragraph" w:customStyle="1" w:styleId="0210AAA5A10A43D693419C874E2F3250">
    <w:name w:val="0210AAA5A10A43D693419C874E2F3250"/>
  </w:style>
  <w:style w:type="paragraph" w:customStyle="1" w:styleId="458F043464254FB99EE577956253E18F">
    <w:name w:val="458F043464254FB99EE577956253E18F"/>
  </w:style>
  <w:style w:type="paragraph" w:customStyle="1" w:styleId="B209E8E518994893B2A6DF04FC1DC52E">
    <w:name w:val="B209E8E518994893B2A6DF04FC1DC52E"/>
  </w:style>
  <w:style w:type="paragraph" w:customStyle="1" w:styleId="7B77392C8ECB4C56B4093ABA64C2BBFE">
    <w:name w:val="7B77392C8ECB4C56B4093ABA64C2BBFE"/>
  </w:style>
  <w:style w:type="paragraph" w:customStyle="1" w:styleId="5F32070FFDE14E49B7BFBDF0B2DCCE03">
    <w:name w:val="5F32070FFDE14E49B7BFBDF0B2DCCE03"/>
  </w:style>
  <w:style w:type="paragraph" w:customStyle="1" w:styleId="C1507D97334E45099A4B36BE9AFDA3D0">
    <w:name w:val="C1507D97334E45099A4B36BE9AFDA3D0"/>
  </w:style>
  <w:style w:type="paragraph" w:customStyle="1" w:styleId="B11A5AAB5875401ABF894C8A62EC9CD7">
    <w:name w:val="B11A5AAB5875401ABF894C8A62EC9CD7"/>
  </w:style>
  <w:style w:type="paragraph" w:customStyle="1" w:styleId="C547D72E14BB43A79B4F883EFE28374D">
    <w:name w:val="C547D72E14BB43A79B4F883EFE28374D"/>
  </w:style>
  <w:style w:type="paragraph" w:customStyle="1" w:styleId="3DA3B937657C407AB18D022FFF7CBA5E">
    <w:name w:val="3DA3B937657C407AB18D022FFF7CBA5E"/>
  </w:style>
  <w:style w:type="paragraph" w:customStyle="1" w:styleId="65578E21D40547829187207077D06F41">
    <w:name w:val="65578E21D40547829187207077D06F41"/>
  </w:style>
  <w:style w:type="paragraph" w:customStyle="1" w:styleId="1296DBB946594FAEBC777F481343CDE5">
    <w:name w:val="1296DBB946594FAEBC777F481343CDE5"/>
    <w:rsid w:val="00617AAD"/>
  </w:style>
  <w:style w:type="paragraph" w:customStyle="1" w:styleId="AE208CA82A5B45F392617E2EFB6C2EE0">
    <w:name w:val="AE208CA82A5B45F392617E2EFB6C2EE0"/>
    <w:rsid w:val="00617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cronológico moderno.dotx</Template>
  <TotalTime>0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2024-03-14T07:05:00Z</dcterms:created>
  <dcterms:modified xsi:type="dcterms:W3CDTF">2024-03-14T07:40:00Z</dcterms:modified>
  <cp:category/>
</cp:coreProperties>
</file>